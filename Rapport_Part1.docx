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2581E" w:rsidRPr="00E43339" w:rsidRDefault="005A7045">
          <w:pPr>
            <w:pStyle w:val="Ingenmellomrom"/>
            <w:rPr>
              <w:sz w:val="24"/>
            </w:rPr>
          </w:pPr>
          <w:r w:rsidRPr="00E43339"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posOffset>945515</wp:posOffset>
                </wp:positionH>
                <wp:positionV relativeFrom="margin">
                  <wp:posOffset>9687</wp:posOffset>
                </wp:positionV>
                <wp:extent cx="3657600" cy="5486400"/>
                <wp:effectExtent l="266700" t="285750" r="266700" b="285750"/>
                <wp:wrapSquare wrapText="bothSides"/>
                <wp:docPr id="22" name="Bilde: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2581E" w:rsidRPr="00E43339" w:rsidRDefault="00895C7E">
          <w:r w:rsidRPr="00E43339">
            <w:br w:type="page"/>
          </w:r>
          <w:r w:rsidR="005A7045" w:rsidRPr="00E43339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7765415</wp:posOffset>
                    </wp:positionV>
                    <wp:extent cx="3943350" cy="264795"/>
                    <wp:effectExtent l="0" t="0" r="5715" b="0"/>
                    <wp:wrapSquare wrapText="bothSides"/>
                    <wp:docPr id="20" name="Tekstboks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A1A" w:rsidRDefault="00730BD7">
                                <w:pPr>
                                  <w:pStyle w:val="Kontaktopplysninger"/>
                                </w:pPr>
                                <w:sdt>
                                  <w:sdtPr>
                                    <w:alias w:val="Navn"/>
                                    <w:tag w:val=""/>
                                    <w:id w:val="-304397026"/>
                                    <w:placeholder>
                                      <w:docPart w:val="CC51C426FB00470DB47CF23EE2C5F91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36FC">
                                      <w:t>Preben Paulsen, Kjartan B</w:t>
                                    </w:r>
                                    <w:r w:rsidR="00FB57B1">
                                      <w:t>.</w:t>
                                    </w:r>
                                    <w:r w:rsidR="003936FC">
                                      <w:t xml:space="preserve"> Endresen, Anne Marie B. Naustvik</w:t>
                                    </w:r>
                                  </w:sdtContent>
                                </w:sdt>
                                <w:r w:rsidR="00571A1A">
                                  <w:t> | </w:t>
                                </w:r>
                                <w:sdt>
                                  <w:sdtPr>
                                    <w:alias w:val="Kurstittel"/>
                                    <w:tag w:val=""/>
                                    <w:id w:val="-728219936"/>
                                    <w:placeholder>
                                      <w:docPart w:val="245E2E4E366F4BD486BCD043DC592D5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36FC">
                                      <w:t>DAT250</w:t>
                                    </w:r>
                                  </w:sdtContent>
                                </w:sdt>
                                <w:r w:rsidR="00571A1A">
                                  <w:t> | </w:t>
                                </w:r>
                                <w:sdt>
                                  <w:sdtPr>
                                    <w:alias w:val="Dato"/>
                                    <w:tag w:val=""/>
                                    <w:id w:val="2032065285"/>
                                    <w:placeholder>
                                      <w:docPart w:val="043B5943FC9D429B9869B3F90F42A11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9T00:00:00Z">
                                      <w:dateFormat w:val="d. MMMM 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936FC">
                                      <w:t>9. oktober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20" o:spid="_x0000_s1026" type="#_x0000_t202" style="position:absolute;margin-left:10.9pt;margin-top:611.45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571A1A" w:rsidRDefault="00730BD7">
                          <w:pPr>
                            <w:pStyle w:val="Kontaktopplysninger"/>
                          </w:pPr>
                          <w:sdt>
                            <w:sdtPr>
                              <w:alias w:val="Navn"/>
                              <w:tag w:val=""/>
                              <w:id w:val="-304397026"/>
                              <w:placeholder>
                                <w:docPart w:val="CC51C426FB00470DB47CF23EE2C5F91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36FC">
                                <w:t>Preben Paulsen, Kjartan B</w:t>
                              </w:r>
                              <w:r w:rsidR="00FB57B1">
                                <w:t>.</w:t>
                              </w:r>
                              <w:r w:rsidR="003936FC">
                                <w:t xml:space="preserve"> Endresen, Anne Marie B. Naustvik</w:t>
                              </w:r>
                            </w:sdtContent>
                          </w:sdt>
                          <w:r w:rsidR="00571A1A">
                            <w:t> | </w:t>
                          </w:r>
                          <w:sdt>
                            <w:sdtPr>
                              <w:alias w:val="Kurstittel"/>
                              <w:tag w:val=""/>
                              <w:id w:val="-728219936"/>
                              <w:placeholder>
                                <w:docPart w:val="245E2E4E366F4BD486BCD043DC592D5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936FC">
                                <w:t>DAT250</w:t>
                              </w:r>
                            </w:sdtContent>
                          </w:sdt>
                          <w:r w:rsidR="00571A1A">
                            <w:t> | </w:t>
                          </w:r>
                          <w:sdt>
                            <w:sdtPr>
                              <w:alias w:val="Dato"/>
                              <w:tag w:val=""/>
                              <w:id w:val="2032065285"/>
                              <w:placeholder>
                                <w:docPart w:val="043B5943FC9D429B9869B3F90F42A11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9T00:00:00Z">
                                <w:dateFormat w:val="d. MMMM 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936FC">
                                <w:t>9. oktober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A7045" w:rsidRPr="00E43339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6090123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Tekstboks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1A1A" w:rsidRDefault="003936FC">
                                    <w:pPr>
                                      <w:pStyle w:val="Tittel"/>
                                    </w:pPr>
                                    <w:r>
                                      <w:t>Group Assignment Part 1</w:t>
                                    </w:r>
                                  </w:p>
                                </w:sdtContent>
                              </w:sdt>
                              <w:p w:rsidR="00571A1A" w:rsidRDefault="00730BD7">
                                <w:pPr>
                                  <w:pStyle w:val="Undertittel"/>
                                </w:pPr>
                                <w:sdt>
                                  <w:sdtPr>
                                    <w:alias w:val="Undertit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36FC">
                                      <w:t xml:space="preserve"> defence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21" o:spid="_x0000_s1027" type="#_x0000_t202" style="position:absolute;margin-left:10.9pt;margin-top:479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1A1A" w:rsidRDefault="003936FC">
                              <w:pPr>
                                <w:pStyle w:val="Tittel"/>
                              </w:pPr>
                              <w:r>
                                <w:t>Group Assignment Part 1</w:t>
                              </w:r>
                            </w:p>
                          </w:sdtContent>
                        </w:sdt>
                        <w:p w:rsidR="00571A1A" w:rsidRDefault="00730BD7">
                          <w:pPr>
                            <w:pStyle w:val="Undertittel"/>
                          </w:pPr>
                          <w:sdt>
                            <w:sdtPr>
                              <w:alias w:val="Undertit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936FC">
                                <w:t xml:space="preserve"> defence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22581E" w:rsidRDefault="009B00E1" w:rsidP="009B00E1">
      <w:pPr>
        <w:pStyle w:val="Overskrift1"/>
      </w:pPr>
      <w:r>
        <w:lastRenderedPageBreak/>
        <w:t>Innledning</w:t>
      </w:r>
    </w:p>
    <w:p w:rsidR="009B00E1" w:rsidRDefault="009B00E1" w:rsidP="009B00E1">
      <w:r>
        <w:t>……………………..</w:t>
      </w:r>
    </w:p>
    <w:p w:rsidR="009B00E1" w:rsidRDefault="009B00E1" w:rsidP="009B00E1"/>
    <w:p w:rsidR="009B00E1" w:rsidRDefault="009B00E1" w:rsidP="009B00E1">
      <w:pPr>
        <w:pStyle w:val="Overskrift1"/>
      </w:pPr>
      <w:r>
        <w:t>Threat Model</w:t>
      </w:r>
    </w:p>
    <w:p w:rsidR="009B00E1" w:rsidRPr="009B00E1" w:rsidRDefault="009B00E1" w:rsidP="009B00E1">
      <w:r>
        <w:t>…………………………</w:t>
      </w:r>
    </w:p>
    <w:p w:rsidR="009B00E1" w:rsidRDefault="009B00E1" w:rsidP="009B00E1"/>
    <w:p w:rsidR="009B00E1" w:rsidRDefault="009B00E1" w:rsidP="009B00E1">
      <w:pPr>
        <w:pStyle w:val="Overskrift1"/>
      </w:pPr>
      <w:r>
        <w:t>Improvements</w:t>
      </w:r>
    </w:p>
    <w:p w:rsidR="009B00E1" w:rsidRDefault="009B00E1" w:rsidP="009B00E1">
      <w:r>
        <w:t>…………………………</w:t>
      </w:r>
    </w:p>
    <w:p w:rsidR="00B63F7C" w:rsidRDefault="00B63F7C" w:rsidP="009B00E1">
      <w:r>
        <w:t>[CODE SNIPPETS] /[SCREENSHOTS]</w:t>
      </w:r>
    </w:p>
    <w:p w:rsidR="00B63F7C" w:rsidRDefault="00B63F7C" w:rsidP="009B00E1">
      <w:r>
        <w:t>.</w:t>
      </w:r>
    </w:p>
    <w:p w:rsidR="00B63F7C" w:rsidRDefault="00B63F7C" w:rsidP="009B00E1">
      <w:r>
        <w:t>.</w:t>
      </w:r>
    </w:p>
    <w:p w:rsidR="005A4265" w:rsidRDefault="005A4265" w:rsidP="009B00E1">
      <w:r>
        <w:t>.</w:t>
      </w:r>
    </w:p>
    <w:p w:rsidR="005A4265" w:rsidRDefault="005A4265" w:rsidP="009B00E1">
      <w:r>
        <w:t>(Skrive egne avsnitt om hvordan vi fikset dem, eller bare bildetekster?)</w:t>
      </w:r>
    </w:p>
    <w:p w:rsidR="00EF33F2" w:rsidRDefault="00EF33F2" w:rsidP="009B00E1">
      <w:r>
        <w:t>(Ha med evt. feilede forbedringer og hvorfor de ble valgt bort, til fordel for andre?)</w:t>
      </w:r>
    </w:p>
    <w:p w:rsidR="007A7472" w:rsidRDefault="007A7472" w:rsidP="009B00E1">
      <w:r>
        <w:t>(Referere til punktene på slidesene (OWASP osv))</w:t>
      </w:r>
      <w:bookmarkStart w:id="0" w:name="_GoBack"/>
      <w:bookmarkEnd w:id="0"/>
    </w:p>
    <w:p w:rsidR="00B63F7C" w:rsidRPr="009B00E1" w:rsidRDefault="00B63F7C" w:rsidP="009B00E1"/>
    <w:sectPr w:rsidR="00B63F7C" w:rsidRPr="009B00E1" w:rsidSect="0040159D">
      <w:footerReference w:type="default" r:id="rId11"/>
      <w:pgSz w:w="12240" w:h="15840" w:code="1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BD7" w:rsidRDefault="00730BD7">
      <w:pPr>
        <w:spacing w:before="0" w:after="0" w:line="240" w:lineRule="auto"/>
      </w:pPr>
      <w:r>
        <w:separator/>
      </w:r>
    </w:p>
  </w:endnote>
  <w:endnote w:type="continuationSeparator" w:id="0">
    <w:p w:rsidR="00730BD7" w:rsidRDefault="00730B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A1A" w:rsidRPr="005B601C" w:rsidRDefault="00571A1A">
    <w:pPr>
      <w:pStyle w:val="Bunntekst"/>
    </w:pPr>
    <w:r w:rsidRPr="005B601C">
      <w:t xml:space="preserve">Side </w:t>
    </w:r>
    <w:r w:rsidRPr="005B601C">
      <w:fldChar w:fldCharType="begin"/>
    </w:r>
    <w:r w:rsidRPr="005B601C">
      <w:instrText>PAGE  \* Arabic  \* MERGEFORMAT</w:instrText>
    </w:r>
    <w:r w:rsidRPr="005B601C">
      <w:fldChar w:fldCharType="separate"/>
    </w:r>
    <w:r w:rsidR="00EC1232">
      <w:rPr>
        <w:noProof/>
      </w:rPr>
      <w:t>1</w:t>
    </w:r>
    <w:r w:rsidRPr="005B601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BD7" w:rsidRDefault="00730BD7">
      <w:pPr>
        <w:spacing w:before="0" w:after="0" w:line="240" w:lineRule="auto"/>
      </w:pPr>
      <w:r>
        <w:separator/>
      </w:r>
    </w:p>
  </w:footnote>
  <w:footnote w:type="continuationSeparator" w:id="0">
    <w:p w:rsidR="00730BD7" w:rsidRDefault="00730B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nb-NO" w:vendorID="64" w:dllVersion="6" w:nlCheck="1" w:checkStyle="0"/>
  <w:activeWritingStyle w:appName="MSWord" w:lang="nb-NO" w:vendorID="64" w:dllVersion="0" w:nlCheck="1" w:checkStyle="0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C"/>
    <w:rsid w:val="00090DE9"/>
    <w:rsid w:val="001A07DF"/>
    <w:rsid w:val="001D7587"/>
    <w:rsid w:val="0022581E"/>
    <w:rsid w:val="002E0362"/>
    <w:rsid w:val="003936FC"/>
    <w:rsid w:val="0040159D"/>
    <w:rsid w:val="00493457"/>
    <w:rsid w:val="00571A1A"/>
    <w:rsid w:val="005A4265"/>
    <w:rsid w:val="005A7045"/>
    <w:rsid w:val="005B601C"/>
    <w:rsid w:val="00730BD7"/>
    <w:rsid w:val="007A7472"/>
    <w:rsid w:val="00876C41"/>
    <w:rsid w:val="00895C7E"/>
    <w:rsid w:val="008E6404"/>
    <w:rsid w:val="009B00E1"/>
    <w:rsid w:val="00A27B50"/>
    <w:rsid w:val="00AD4DEE"/>
    <w:rsid w:val="00B63F7C"/>
    <w:rsid w:val="00B96B9E"/>
    <w:rsid w:val="00D5220F"/>
    <w:rsid w:val="00DF24E4"/>
    <w:rsid w:val="00E034D2"/>
    <w:rsid w:val="00E046E2"/>
    <w:rsid w:val="00E43339"/>
    <w:rsid w:val="00E73BF6"/>
    <w:rsid w:val="00E879F0"/>
    <w:rsid w:val="00EC1232"/>
    <w:rsid w:val="00EF33F2"/>
    <w:rsid w:val="00F70BD5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8BFD2"/>
  <w15:docId w15:val="{2B7C9B4D-07E4-4365-9496-2EEEA834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nb-NO" w:eastAsia="nb-N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Lysskyggelegging">
    <w:name w:val="Light Shading"/>
    <w:basedOn w:val="Vanlig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plysninger">
    <w:name w:val="Kontaktop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Overskrift3Tegn">
    <w:name w:val="Overskrift 3 Tegn"/>
    <w:basedOn w:val="Standardskriftforavsnitt"/>
    <w:link w:val="Overskrift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ilde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Punktliste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merertliste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tel">
    <w:name w:val="Title"/>
    <w:basedOn w:val="Normal"/>
    <w:next w:val="Normal"/>
    <w:link w:val="Tit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tel">
    <w:name w:val="Subtitle"/>
    <w:basedOn w:val="Normal"/>
    <w:next w:val="Normal"/>
    <w:link w:val="Undertit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Utheving">
    <w:name w:val="Emphasis"/>
    <w:basedOn w:val="Standardskriftforavsnit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mellomrom">
    <w:name w:val="No Spacing"/>
    <w:link w:val="Ingenmellomrom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mellomromTegn">
    <w:name w:val="Ingen mellomrom Tegn"/>
    <w:basedOn w:val="Standardskriftforavsnitt"/>
    <w:link w:val="Ingenmellomrom"/>
    <w:uiPriority w:val="1"/>
    <w:rPr>
      <w:rFonts w:asciiTheme="minorHAnsi" w:eastAsiaTheme="minorEastAsia" w:hAnsiTheme="minorHAnsi" w:cstheme="minorBidi"/>
      <w:color w:val="auto"/>
    </w:rPr>
  </w:style>
  <w:style w:type="paragraph" w:styleId="Sitat">
    <w:name w:val="Quote"/>
    <w:basedOn w:val="Normal"/>
    <w:next w:val="Normal"/>
    <w:link w:val="S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SitatTegn">
    <w:name w:val="Sitat Tegn"/>
    <w:basedOn w:val="Standardskriftforavsnitt"/>
    <w:link w:val="S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Bunntekst">
    <w:name w:val="footer"/>
    <w:basedOn w:val="Normal"/>
    <w:link w:val="Bunntekst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caps/>
      <w:sz w:val="16"/>
    </w:rPr>
  </w:style>
  <w:style w:type="paragraph" w:styleId="INNH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kobling">
    <w:name w:val="Hyperlink"/>
    <w:basedOn w:val="Standardskriftforavsnitt"/>
    <w:uiPriority w:val="99"/>
    <w:unhideWhenUsed/>
    <w:rPr>
      <w:color w:val="EB8803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Topptekst">
    <w:name w:val="header"/>
    <w:basedOn w:val="Normal"/>
    <w:link w:val="TopptekstTegn"/>
    <w:uiPriority w:val="99"/>
    <w:unhideWhenUsed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Vanliginnrykk">
    <w:name w:val="Normal Indent"/>
    <w:basedOn w:val="Normal"/>
    <w:uiPriority w:val="99"/>
    <w:unhideWhenUsed/>
    <w:pPr>
      <w:ind w:left="720"/>
    </w:p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customStyle="1" w:styleId="Rapporttabell">
    <w:name w:val="Rapporttabell"/>
    <w:basedOn w:val="Vanligtabel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enett">
    <w:name w:val="Table Grid"/>
    <w:basedOn w:val="Vanlig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4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51C426FB00470DB47CF23EE2C5F9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2AAF29-D6A9-4017-9506-EE802B90AD26}"/>
      </w:docPartPr>
      <w:docPartBody>
        <w:p w:rsidR="00000000" w:rsidRDefault="00CD76E2">
          <w:pPr>
            <w:pStyle w:val="CC51C426FB00470DB47CF23EE2C5F919"/>
          </w:pPr>
          <w:r>
            <w:t>[Navn]</w:t>
          </w:r>
        </w:p>
      </w:docPartBody>
    </w:docPart>
    <w:docPart>
      <w:docPartPr>
        <w:name w:val="245E2E4E366F4BD486BCD043DC592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4B660C-5556-42B8-B5AA-5CCE4386075F}"/>
      </w:docPartPr>
      <w:docPartBody>
        <w:p w:rsidR="00000000" w:rsidRDefault="00CD76E2">
          <w:pPr>
            <w:pStyle w:val="245E2E4E366F4BD486BCD043DC592D57"/>
          </w:pPr>
          <w:r>
            <w:t>[Kurstittel]</w:t>
          </w:r>
        </w:p>
      </w:docPartBody>
    </w:docPart>
    <w:docPart>
      <w:docPartPr>
        <w:name w:val="043B5943FC9D429B9869B3F90F42A1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E87787-9B03-4DB6-84EF-B8B508032E7A}"/>
      </w:docPartPr>
      <w:docPartBody>
        <w:p w:rsidR="00000000" w:rsidRDefault="00CD76E2">
          <w:pPr>
            <w:pStyle w:val="043B5943FC9D429B9869B3F90F42A111"/>
          </w:pPr>
          <w: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E2"/>
    <w:rsid w:val="00C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Punktliste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6B5C4E4D1D8A47269F48DD42EDB4CC9E">
    <w:name w:val="6B5C4E4D1D8A47269F48DD42EDB4CC9E"/>
  </w:style>
  <w:style w:type="paragraph" w:customStyle="1" w:styleId="CC51C426FB00470DB47CF23EE2C5F919">
    <w:name w:val="CC51C426FB00470DB47CF23EE2C5F919"/>
  </w:style>
  <w:style w:type="paragraph" w:customStyle="1" w:styleId="245E2E4E366F4BD486BCD043DC592D57">
    <w:name w:val="245E2E4E366F4BD486BCD043DC592D57"/>
  </w:style>
  <w:style w:type="paragraph" w:customStyle="1" w:styleId="043B5943FC9D429B9869B3F90F42A111">
    <w:name w:val="043B5943FC9D429B9869B3F90F42A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14CF6-30FB-422F-B031-89499AF3A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068F21-C184-44B7-A02C-18B8056D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18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DAT250</dc:title>
  <dc:subject>Group assignment part 1 - defence</dc:subject>
  <dc:creator>Preben Paulsen, Kjartan B. Endresen, Anne Marie B. Naustvik</dc:creator>
  <cp:keywords>DAT250</cp:keywords>
  <cp:lastModifiedBy>Anne Marie Naustvik</cp:lastModifiedBy>
  <cp:revision>9</cp:revision>
  <dcterms:created xsi:type="dcterms:W3CDTF">2019-10-01T13:29:00Z</dcterms:created>
  <dcterms:modified xsi:type="dcterms:W3CDTF">2019-10-01T13:47:00Z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